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95959" w:themeColor="text1" w:themeTint="A6"/>
          <w:sz w:val="2"/>
          <w:szCs w:val="24"/>
          <w:lang w:eastAsia="ja-JP"/>
        </w:rPr>
        <w:id w:val="3549269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03C4C" w:rsidRDefault="00103C4C">
          <w:pPr>
            <w:pStyle w:val="NoSpacing"/>
            <w:rPr>
              <w:sz w:val="2"/>
            </w:rPr>
          </w:pPr>
        </w:p>
        <w:p w:rsidR="00103C4C" w:rsidRDefault="00103C4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752B3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03C4C" w:rsidRDefault="00103C4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752B3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752B3" w:themeColor="text2" w:themeTint="99"/>
                                        <w:sz w:val="64"/>
                                        <w:szCs w:val="64"/>
                                      </w:rPr>
                                      <w:t>NGO PRoject</w:t>
                                    </w:r>
                                  </w:p>
                                </w:sdtContent>
                              </w:sdt>
                              <w:p w:rsidR="00103C4C" w:rsidRDefault="00C615AB">
                                <w:pPr>
                                  <w:pStyle w:val="NoSpacing"/>
                                  <w:spacing w:before="120"/>
                                  <w:rPr>
                                    <w:color w:val="0072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72C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C4C">
                                      <w:rPr>
                                        <w:color w:val="0072C6" w:themeColor="accent1"/>
                                        <w:sz w:val="36"/>
                                        <w:szCs w:val="36"/>
                                      </w:rPr>
                                      <w:t>Confidential: BrightRace &amp; Summitworks Technologies</w:t>
                                    </w:r>
                                  </w:sdtContent>
                                </w:sdt>
                                <w:r w:rsidR="00103C4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03C4C" w:rsidRDefault="00103C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3752B3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03C4C" w:rsidRDefault="00103C4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752B3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752B3" w:themeColor="text2" w:themeTint="99"/>
                                  <w:sz w:val="64"/>
                                  <w:szCs w:val="64"/>
                                </w:rPr>
                                <w:t>NGO PRoject</w:t>
                              </w:r>
                            </w:p>
                          </w:sdtContent>
                        </w:sdt>
                        <w:p w:rsidR="00103C4C" w:rsidRDefault="00103C4C">
                          <w:pPr>
                            <w:pStyle w:val="NoSpacing"/>
                            <w:spacing w:before="120"/>
                            <w:rPr>
                              <w:color w:val="0072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72C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72C6" w:themeColor="accent1"/>
                                  <w:sz w:val="36"/>
                                  <w:szCs w:val="36"/>
                                </w:rPr>
                                <w:t>Confidential: BrightRace &amp; Summitworks Technologies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03C4C" w:rsidRDefault="00103C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072C6" w:themeColor="accent1"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274341F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103C4C" w:rsidRDefault="00103C4C">
          <w:pPr>
            <w:rPr>
              <w:rFonts w:asciiTheme="majorHAnsi" w:eastAsiaTheme="majorEastAsia" w:hAnsiTheme="majorHAnsi" w:cstheme="majorBidi"/>
              <w:caps/>
              <w:color w:val="0072C6" w:themeColor="accent1"/>
              <w:spacing w:val="14"/>
              <w:sz w:val="64"/>
              <w:szCs w:val="32"/>
            </w:rPr>
          </w:pPr>
          <w:r>
            <w:br w:type="page"/>
          </w:r>
        </w:p>
      </w:sdtContent>
    </w:sdt>
    <w:p w:rsidR="00D4304F" w:rsidRDefault="00327932">
      <w:pPr>
        <w:pStyle w:val="Heading1"/>
      </w:pPr>
      <w:r>
        <w:lastRenderedPageBreak/>
        <w:t>introduction</w:t>
      </w:r>
    </w:p>
    <w:p w:rsidR="00D4304F" w:rsidRDefault="00327932">
      <w:r>
        <w:t xml:space="preserve">This functional requirement is part of a global web portal for a customer. Customer is a non-profit organization and branches all over the world. For fund raising, they organize various activities and events on multiple cities and sell the tickets and other artifacts like t-shirts, cap, etc. </w:t>
      </w:r>
    </w:p>
    <w:p w:rsidR="00D4304F" w:rsidRDefault="003527F2">
      <w:pPr>
        <w:pStyle w:val="Heading2"/>
      </w:pPr>
      <w:r>
        <w:t>functional specification</w:t>
      </w:r>
    </w:p>
    <w:p w:rsidR="00D4304F" w:rsidRDefault="003527F2">
      <w:r>
        <w:t>Application will have two user roles:</w:t>
      </w:r>
    </w:p>
    <w:p w:rsidR="003527F2" w:rsidRDefault="003527F2" w:rsidP="003527F2">
      <w:pPr>
        <w:pStyle w:val="ListParagraph"/>
        <w:numPr>
          <w:ilvl w:val="0"/>
          <w:numId w:val="21"/>
        </w:numPr>
      </w:pPr>
      <w:r>
        <w:t>Admin users, who are responsible for user creation, event management such as event creation, event editing and make an event inactive.</w:t>
      </w:r>
    </w:p>
    <w:p w:rsidR="003527F2" w:rsidRDefault="003527F2" w:rsidP="003527F2">
      <w:pPr>
        <w:pStyle w:val="ListParagraph"/>
        <w:numPr>
          <w:ilvl w:val="0"/>
          <w:numId w:val="21"/>
        </w:numPr>
      </w:pPr>
      <w:r>
        <w:t>Regular users, who can view the events and register for those events. They do not have any capabilities of admin functionalities.</w:t>
      </w:r>
    </w:p>
    <w:p w:rsidR="003527F2" w:rsidRDefault="003527F2" w:rsidP="003527F2">
      <w:pPr>
        <w:rPr>
          <w:b/>
        </w:rPr>
      </w:pPr>
      <w:r w:rsidRPr="003527F2">
        <w:rPr>
          <w:b/>
        </w:rPr>
        <w:t>Admin Module:</w:t>
      </w:r>
    </w:p>
    <w:p w:rsidR="003527F2" w:rsidRDefault="003527F2" w:rsidP="003527F2">
      <w:r>
        <w:t>Admin user(s) are responsible for:</w:t>
      </w:r>
    </w:p>
    <w:p w:rsidR="003527F2" w:rsidRDefault="003527F2" w:rsidP="003527F2">
      <w:pPr>
        <w:pStyle w:val="ListParagraph"/>
        <w:numPr>
          <w:ilvl w:val="0"/>
          <w:numId w:val="22"/>
        </w:numPr>
      </w:pPr>
      <w:r>
        <w:t>Creation of n-numbers of regular users. There will be a default Admin user who will be added directly in the database.</w:t>
      </w:r>
    </w:p>
    <w:p w:rsidR="003527F2" w:rsidRDefault="003527F2" w:rsidP="003527F2">
      <w:pPr>
        <w:pStyle w:val="ListParagraph"/>
        <w:numPr>
          <w:ilvl w:val="0"/>
          <w:numId w:val="22"/>
        </w:numPr>
      </w:pPr>
      <w:r>
        <w:t xml:space="preserve">Manage </w:t>
      </w:r>
      <w:r w:rsidR="007F60EC">
        <w:t>events.</w:t>
      </w:r>
    </w:p>
    <w:p w:rsidR="00F73D2D" w:rsidRDefault="00F73D2D" w:rsidP="00F73D2D">
      <w:pPr>
        <w:pStyle w:val="ListParagraph"/>
      </w:pPr>
    </w:p>
    <w:p w:rsidR="007F60EC" w:rsidRDefault="007F60EC" w:rsidP="007F60EC">
      <w:pPr>
        <w:pStyle w:val="ListParagraph"/>
      </w:pPr>
      <w:r>
        <w:t>Upon login, if the user is an admin user, he/she will see a screen like this:</w:t>
      </w:r>
    </w:p>
    <w:p w:rsidR="007F60EC" w:rsidRDefault="007F60EC" w:rsidP="007F60EC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16E63248">
            <wp:extent cx="6423553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32" cy="3656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0EC" w:rsidRDefault="007F60EC" w:rsidP="007F60EC">
      <w:pPr>
        <w:pStyle w:val="ListParagraph"/>
      </w:pPr>
    </w:p>
    <w:p w:rsidR="007F60EC" w:rsidRDefault="007F60EC" w:rsidP="007F60EC">
      <w:pPr>
        <w:pStyle w:val="ListParagraph"/>
      </w:pPr>
      <w:r>
        <w:t>From above screen, Admin user can manage existing users or create n-number of users. When “Add User” or “Edit” link is clicked, a popup screen will appear with these entry fields: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First Name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Last Name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Email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Password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Role(Dropdown with two values : Admin &amp; User)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Save Button</w:t>
      </w:r>
    </w:p>
    <w:p w:rsidR="007F60EC" w:rsidRDefault="007F60EC" w:rsidP="007F60EC">
      <w:pPr>
        <w:pStyle w:val="ListParagraph"/>
        <w:numPr>
          <w:ilvl w:val="1"/>
          <w:numId w:val="22"/>
        </w:numPr>
      </w:pPr>
      <w:r>
        <w:t>Cancel Button</w:t>
      </w:r>
    </w:p>
    <w:p w:rsidR="007F60EC" w:rsidRDefault="007F60EC" w:rsidP="007F60EC">
      <w:pPr>
        <w:pStyle w:val="ListParagraph"/>
      </w:pPr>
      <w:r>
        <w:t>Once the Save button is clicked, popup window will close and changes will be reflected on the grid (table).</w:t>
      </w:r>
    </w:p>
    <w:p w:rsidR="007F60EC" w:rsidRDefault="007F60EC" w:rsidP="007F60EC">
      <w:pPr>
        <w:pStyle w:val="ListParagraph"/>
      </w:pPr>
    </w:p>
    <w:p w:rsidR="007F60EC" w:rsidRPr="003527F2" w:rsidRDefault="007F60EC" w:rsidP="007F60EC"/>
    <w:p w:rsidR="00F73D2D" w:rsidRDefault="00F73D2D" w:rsidP="00F73D2D">
      <w:pPr>
        <w:pStyle w:val="ListParagraph"/>
      </w:pPr>
      <w:r>
        <w:lastRenderedPageBreak/>
        <w:t>Admin user can create and make adjustments to an existing event by using this screen:</w:t>
      </w:r>
    </w:p>
    <w:p w:rsidR="00F73D2D" w:rsidRDefault="00F73D2D" w:rsidP="00F73D2D">
      <w:pPr>
        <w:pStyle w:val="ListParagraph"/>
      </w:pPr>
      <w:r>
        <w:rPr>
          <w:noProof/>
          <w:lang w:eastAsia="en-US"/>
        </w:rPr>
        <w:drawing>
          <wp:inline distT="0" distB="0" distL="0" distR="0" wp14:anchorId="087DD22C">
            <wp:extent cx="6547485" cy="37216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03" cy="373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D2D" w:rsidRDefault="00F73D2D" w:rsidP="00F73D2D">
      <w:pPr>
        <w:pStyle w:val="ListParagraph"/>
      </w:pPr>
    </w:p>
    <w:p w:rsidR="00F73D2D" w:rsidRDefault="00F73D2D" w:rsidP="00F73D2D">
      <w:pPr>
        <w:pStyle w:val="ListParagraph"/>
      </w:pPr>
      <w:r>
        <w:t>When “Add a New Event” or “Edit” button is clicked, a new popup window will appear with these information: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Name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Description(Varchar(200))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Category(Dropdown list with Static Options: Conference, Seminar, Presentation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Start Date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End Date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Start time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End time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Location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Allow registration? Boolean T/F: if this is false, end users cannot make a registration.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Image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Adult Ticket Price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Child Ticket price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Save button</w:t>
      </w:r>
    </w:p>
    <w:p w:rsidR="00F73D2D" w:rsidRDefault="00F73D2D" w:rsidP="00F73D2D">
      <w:pPr>
        <w:pStyle w:val="ListParagraph"/>
        <w:numPr>
          <w:ilvl w:val="2"/>
          <w:numId w:val="23"/>
        </w:numPr>
        <w:spacing w:before="0" w:after="160" w:line="259" w:lineRule="auto"/>
      </w:pPr>
      <w:r>
        <w:t>Cancel button</w:t>
      </w:r>
    </w:p>
    <w:p w:rsidR="00F73D2D" w:rsidRDefault="00F73D2D" w:rsidP="00F73D2D">
      <w:pPr>
        <w:spacing w:before="0" w:after="160" w:line="259" w:lineRule="auto"/>
      </w:pPr>
      <w:r>
        <w:lastRenderedPageBreak/>
        <w:t>All the changes made on this popup will reflect on the grid (table) view.</w:t>
      </w:r>
    </w:p>
    <w:p w:rsidR="00F73D2D" w:rsidRDefault="00F73D2D" w:rsidP="00F73D2D">
      <w:pPr>
        <w:spacing w:before="0" w:after="160" w:line="259" w:lineRule="auto"/>
      </w:pPr>
    </w:p>
    <w:p w:rsidR="00F73D2D" w:rsidRDefault="00F73D2D" w:rsidP="00F73D2D">
      <w:pPr>
        <w:spacing w:before="0" w:after="160" w:line="259" w:lineRule="auto"/>
      </w:pPr>
      <w:r>
        <w:t>Admin user will have an option to see the user view, when clicked, it will show a screen like this:</w:t>
      </w:r>
    </w:p>
    <w:p w:rsidR="00F73D2D" w:rsidRDefault="00F73D2D" w:rsidP="00F73D2D">
      <w:pPr>
        <w:spacing w:before="0" w:after="160" w:line="259" w:lineRule="auto"/>
      </w:pPr>
      <w:r>
        <w:rPr>
          <w:noProof/>
          <w:lang w:eastAsia="en-US"/>
        </w:rPr>
        <w:drawing>
          <wp:inline distT="0" distB="0" distL="0" distR="0" wp14:anchorId="49F02B3F">
            <wp:extent cx="6972935" cy="3963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652" cy="39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D2D" w:rsidRDefault="00416F94" w:rsidP="00416F94">
      <w:r>
        <w:t>Functionality of the above screen is same as user view and explained below.</w:t>
      </w:r>
    </w:p>
    <w:p w:rsidR="00416F94" w:rsidRDefault="00416F94" w:rsidP="00416F94">
      <w:pPr>
        <w:rPr>
          <w:b/>
        </w:rPr>
      </w:pPr>
      <w:r>
        <w:rPr>
          <w:b/>
        </w:rPr>
        <w:t>User</w:t>
      </w:r>
      <w:r w:rsidRPr="003527F2">
        <w:rPr>
          <w:b/>
        </w:rPr>
        <w:t xml:space="preserve"> Module:</w:t>
      </w:r>
    </w:p>
    <w:p w:rsidR="00416F94" w:rsidRDefault="00416F94" w:rsidP="00416F94">
      <w:r w:rsidRPr="00416F94">
        <w:t xml:space="preserve">When </w:t>
      </w:r>
      <w:r>
        <w:t>a non-admin user login, he/she will see a screen like this:</w:t>
      </w:r>
    </w:p>
    <w:p w:rsidR="00416F94" w:rsidRPr="00416F94" w:rsidRDefault="00416F94" w:rsidP="00416F94">
      <w:r>
        <w:rPr>
          <w:noProof/>
          <w:lang w:eastAsia="en-US"/>
        </w:rPr>
        <w:lastRenderedPageBreak/>
        <w:drawing>
          <wp:inline distT="0" distB="0" distL="0" distR="0" wp14:anchorId="4B12F94A">
            <wp:extent cx="6947535" cy="39490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70" cy="3955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F94" w:rsidRDefault="00416F94" w:rsidP="00416F94">
      <w:r>
        <w:t>Above screen will show all the events created in the system. These boxes are clickable and when clicked, it will open a screen like this:</w:t>
      </w:r>
    </w:p>
    <w:p w:rsidR="00416F94" w:rsidRDefault="006B578C" w:rsidP="00416F94">
      <w:r>
        <w:rPr>
          <w:noProof/>
          <w:lang w:eastAsia="en-US"/>
        </w:rPr>
        <w:lastRenderedPageBreak/>
        <w:drawing>
          <wp:inline distT="0" distB="0" distL="0" distR="0" wp14:anchorId="5F5A89A8">
            <wp:extent cx="6966585" cy="3959918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94" cy="3967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78C" w:rsidRDefault="006B578C" w:rsidP="00416F94">
      <w:r>
        <w:t>When user clicks on Registration button on above screen, he/she will be redirected to a new screen which allows to complete the registration process.</w:t>
      </w:r>
    </w:p>
    <w:p w:rsidR="006B578C" w:rsidRDefault="006B578C" w:rsidP="006B578C">
      <w:pPr>
        <w:pStyle w:val="ListParagraph"/>
        <w:numPr>
          <w:ilvl w:val="0"/>
          <w:numId w:val="24"/>
        </w:numPr>
        <w:spacing w:before="0" w:after="160" w:line="259" w:lineRule="auto"/>
      </w:pPr>
      <w:r>
        <w:t>users will be asked to enter these information: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Event Name should appear at the top of this screen.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First Name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Last Name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Email ID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Contact#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Address</w:t>
      </w:r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 xml:space="preserve">Total Adult </w:t>
      </w:r>
      <w:proofErr w:type="spellStart"/>
      <w:r>
        <w:t>Qty</w:t>
      </w:r>
      <w:proofErr w:type="spellEnd"/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 xml:space="preserve">Total Child </w:t>
      </w:r>
      <w:proofErr w:type="spellStart"/>
      <w:r>
        <w:t>Qty</w:t>
      </w:r>
      <w:proofErr w:type="spellEnd"/>
    </w:p>
    <w:p w:rsidR="006B578C" w:rsidRDefault="006B578C" w:rsidP="006B578C">
      <w:pPr>
        <w:pStyle w:val="ListParagraph"/>
        <w:numPr>
          <w:ilvl w:val="2"/>
          <w:numId w:val="23"/>
        </w:numPr>
        <w:spacing w:before="0" w:after="160" w:line="259" w:lineRule="auto"/>
      </w:pPr>
      <w:r>
        <w:t>Next button</w:t>
      </w:r>
    </w:p>
    <w:p w:rsidR="006B578C" w:rsidRDefault="006B578C" w:rsidP="006B578C">
      <w:pPr>
        <w:pStyle w:val="ListParagraph"/>
        <w:spacing w:before="0" w:after="160" w:line="259" w:lineRule="auto"/>
        <w:ind w:left="2160"/>
      </w:pPr>
    </w:p>
    <w:p w:rsidR="006B578C" w:rsidRDefault="006B578C" w:rsidP="006B578C">
      <w:pPr>
        <w:pStyle w:val="ListParagraph"/>
        <w:numPr>
          <w:ilvl w:val="1"/>
          <w:numId w:val="23"/>
        </w:numPr>
        <w:spacing w:before="0" w:after="160" w:line="259" w:lineRule="auto"/>
      </w:pPr>
      <w:r>
        <w:t>When user clicks on Next button, we will show the totals prices depending on quantities he/she selected for Adult and Child along with Confirm registration button.</w:t>
      </w:r>
    </w:p>
    <w:p w:rsidR="006B578C" w:rsidRPr="00F73D2D" w:rsidRDefault="006B578C" w:rsidP="00F2506C">
      <w:pPr>
        <w:pStyle w:val="ListParagraph"/>
        <w:numPr>
          <w:ilvl w:val="1"/>
          <w:numId w:val="23"/>
        </w:numPr>
        <w:spacing w:before="0" w:after="160" w:line="259" w:lineRule="auto"/>
      </w:pPr>
      <w:r>
        <w:t>When user clicks on this button, redirect to Event registration confirmation screen.</w:t>
      </w:r>
    </w:p>
    <w:sectPr w:rsidR="006B578C" w:rsidRPr="00F73D2D" w:rsidSect="00103C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5AB" w:rsidRDefault="00C615AB">
      <w:pPr>
        <w:spacing w:before="0" w:after="0" w:line="240" w:lineRule="auto"/>
      </w:pPr>
      <w:r>
        <w:separator/>
      </w:r>
    </w:p>
    <w:p w:rsidR="00C615AB" w:rsidRDefault="00C615AB"/>
  </w:endnote>
  <w:endnote w:type="continuationSeparator" w:id="0">
    <w:p w:rsidR="00C615AB" w:rsidRDefault="00C615AB">
      <w:pPr>
        <w:spacing w:before="0" w:after="0" w:line="240" w:lineRule="auto"/>
      </w:pPr>
      <w:r>
        <w:continuationSeparator/>
      </w:r>
    </w:p>
    <w:p w:rsidR="00C615AB" w:rsidRDefault="00C61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78C" w:rsidRDefault="006B57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2F7">
          <w:rPr>
            <w:noProof/>
          </w:rPr>
          <w:t>6</w:t>
        </w:r>
        <w:r>
          <w:rPr>
            <w:noProof/>
          </w:rPr>
          <w:fldChar w:fldCharType="end"/>
        </w:r>
        <w:r w:rsidR="006B578C" w:rsidRPr="006B578C">
          <w:t xml:space="preserve"> </w:t>
        </w:r>
        <w:r w:rsidR="006B578C">
          <w:t>CONFIDENTIAL: BrightRace &amp; Summitworks Pilot Project 2: NGO Portal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04F" w:rsidRPr="006B578C" w:rsidRDefault="006B578C" w:rsidP="006B578C">
    <w:pPr>
      <w:pStyle w:val="Footer"/>
    </w:pPr>
    <w:r>
      <w:t>CONFIDENTIAL: BrightRace &amp; Summitworks Pilot Project 2: NGO Portal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5AB" w:rsidRDefault="00C615AB">
      <w:pPr>
        <w:spacing w:before="0" w:after="0" w:line="240" w:lineRule="auto"/>
      </w:pPr>
      <w:r>
        <w:separator/>
      </w:r>
    </w:p>
    <w:p w:rsidR="00C615AB" w:rsidRDefault="00C615AB"/>
  </w:footnote>
  <w:footnote w:type="continuationSeparator" w:id="0">
    <w:p w:rsidR="00C615AB" w:rsidRDefault="00C615AB">
      <w:pPr>
        <w:spacing w:before="0" w:after="0" w:line="240" w:lineRule="auto"/>
      </w:pPr>
      <w:r>
        <w:continuationSeparator/>
      </w:r>
    </w:p>
    <w:p w:rsidR="00C615AB" w:rsidRDefault="00C615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78C" w:rsidRDefault="006B57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789073"/>
      <w:docPartObj>
        <w:docPartGallery w:val="Watermarks"/>
        <w:docPartUnique/>
      </w:docPartObj>
    </w:sdtPr>
    <w:sdtEndPr/>
    <w:sdtContent>
      <w:p w:rsidR="006B578C" w:rsidRDefault="00C615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78C" w:rsidRDefault="006B5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571C76"/>
    <w:multiLevelType w:val="hybridMultilevel"/>
    <w:tmpl w:val="2108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518BE"/>
    <w:multiLevelType w:val="hybridMultilevel"/>
    <w:tmpl w:val="ECB0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74F57"/>
    <w:multiLevelType w:val="hybridMultilevel"/>
    <w:tmpl w:val="F0B0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85C54"/>
    <w:multiLevelType w:val="hybridMultilevel"/>
    <w:tmpl w:val="BC8A9D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2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5"/>
  </w:num>
  <w:num w:numId="22">
    <w:abstractNumId w:val="2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32"/>
    <w:rsid w:val="0000795A"/>
    <w:rsid w:val="000852F7"/>
    <w:rsid w:val="00103C4C"/>
    <w:rsid w:val="00227DF5"/>
    <w:rsid w:val="002D22E0"/>
    <w:rsid w:val="003008EC"/>
    <w:rsid w:val="003112E5"/>
    <w:rsid w:val="00327932"/>
    <w:rsid w:val="003527F2"/>
    <w:rsid w:val="00416F94"/>
    <w:rsid w:val="006B578C"/>
    <w:rsid w:val="0075279C"/>
    <w:rsid w:val="007F60EC"/>
    <w:rsid w:val="009F49B3"/>
    <w:rsid w:val="009F5E2B"/>
    <w:rsid w:val="00B71C13"/>
    <w:rsid w:val="00C52FC2"/>
    <w:rsid w:val="00C615AB"/>
    <w:rsid w:val="00D4304F"/>
    <w:rsid w:val="00D651B9"/>
    <w:rsid w:val="00E53907"/>
    <w:rsid w:val="00EC0F68"/>
    <w:rsid w:val="00EC5313"/>
    <w:rsid w:val="00F73D2D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31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3527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03C4C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3C4C"/>
    <w:rPr>
      <w:rFonts w:eastAsiaTheme="minorEastAsia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31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3527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03C4C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3C4C"/>
    <w:rPr>
      <w:rFonts w:eastAsiaTheme="minorEastAsia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ubey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NGO PRoject</vt:lpstr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PRoject</dc:title>
  <dc:subject>Confidential: BrightRace &amp; Summitworks Technologies</dc:subject>
  <dc:creator>adubey</dc:creator>
  <cp:lastModifiedBy>Joshua Lising</cp:lastModifiedBy>
  <cp:revision>2</cp:revision>
  <dcterms:created xsi:type="dcterms:W3CDTF">2019-09-20T16:24:00Z</dcterms:created>
  <dcterms:modified xsi:type="dcterms:W3CDTF">2019-09-20T16:24:00Z</dcterms:modified>
</cp:coreProperties>
</file>